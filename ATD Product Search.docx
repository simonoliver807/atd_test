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479" w:rsidRDefault="00C90AF0">
      <w:pPr>
        <w:rPr>
          <w:sz w:val="28"/>
          <w:szCs w:val="28"/>
          <w:u w:val="single"/>
        </w:rPr>
      </w:pPr>
      <w:bookmarkStart w:id="0" w:name="_GoBack"/>
      <w:bookmarkEnd w:id="0"/>
      <w:r>
        <w:rPr>
          <w:sz w:val="28"/>
          <w:szCs w:val="28"/>
          <w:u w:val="single"/>
        </w:rPr>
        <w:t>ATD Product Search</w:t>
      </w:r>
    </w:p>
    <w:p w:rsidR="00134479" w:rsidRDefault="00C90AF0">
      <w:r>
        <w:t xml:space="preserve">This is a fairly easy task that should take around an hour to complete. Create a dynamic table to display results returned from the company’s Products API, using a </w:t>
      </w:r>
      <w:r>
        <w:t>PHP Curl request. Initially display all data with no search title in the curl request parameter. The data returned for the api will need to be json encoded on the server and then parsed using JavaScript on the Users computer.</w:t>
      </w:r>
    </w:p>
    <w:p w:rsidR="00134479" w:rsidRDefault="00C90AF0">
      <w:r>
        <w:t>Then using an ajax request pas</w:t>
      </w:r>
      <w:r>
        <w:t xml:space="preserve">s a search parameter to the server and include this as a url parameter in the php curl request. </w:t>
      </w:r>
    </w:p>
    <w:p w:rsidR="00134479" w:rsidRDefault="00C90AF0">
      <w:r>
        <w:t>Search parameters with white space will need to be escaped with an underscore, and include validation for no returned results and if an image is unavailable.</w:t>
      </w:r>
    </w:p>
    <w:p w:rsidR="00134479" w:rsidRDefault="00C90AF0">
      <w:r>
        <w:t>D</w:t>
      </w:r>
      <w:r>
        <w:t>isplay the table using bootstrap CSS and format the Table so it looks the same as the image in the Task.</w:t>
      </w:r>
    </w:p>
    <w:sectPr w:rsidR="0013447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AF0" w:rsidRDefault="00C90AF0">
      <w:pPr>
        <w:spacing w:after="0" w:line="240" w:lineRule="auto"/>
      </w:pPr>
      <w:r>
        <w:separator/>
      </w:r>
    </w:p>
  </w:endnote>
  <w:endnote w:type="continuationSeparator" w:id="0">
    <w:p w:rsidR="00C90AF0" w:rsidRDefault="00C90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AF0" w:rsidRDefault="00C90AF0">
      <w:pPr>
        <w:spacing w:after="0" w:line="240" w:lineRule="auto"/>
      </w:pPr>
      <w:r>
        <w:rPr>
          <w:color w:val="000000"/>
        </w:rPr>
        <w:separator/>
      </w:r>
    </w:p>
  </w:footnote>
  <w:footnote w:type="continuationSeparator" w:id="0">
    <w:p w:rsidR="00C90AF0" w:rsidRDefault="00C90A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134479"/>
    <w:rsid w:val="00134479"/>
    <w:rsid w:val="006C1B5C"/>
    <w:rsid w:val="00C90A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6CCE6C-1623-406A-8CFD-0E6EAF55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Oliver</dc:creator>
  <dc:description/>
  <cp:lastModifiedBy>Simon Oliver</cp:lastModifiedBy>
  <cp:revision>2</cp:revision>
  <dcterms:created xsi:type="dcterms:W3CDTF">2019-03-11T10:58:00Z</dcterms:created>
  <dcterms:modified xsi:type="dcterms:W3CDTF">2019-03-11T10:58:00Z</dcterms:modified>
</cp:coreProperties>
</file>